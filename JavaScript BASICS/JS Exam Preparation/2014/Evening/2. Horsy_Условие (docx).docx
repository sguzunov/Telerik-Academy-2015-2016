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6D207" w14:textId="77777777"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</w:t>
      </w:r>
      <w:r w:rsidR="00B81724">
        <w:t>Horsy</w:t>
      </w:r>
    </w:p>
    <w:p w14:paraId="0F842944" w14:textId="6088769C"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>
        <w:rPr>
          <w:b w:val="0"/>
        </w:rPr>
        <w:t xml:space="preserve">The possible directions are </w:t>
      </w:r>
      <w:r w:rsidR="007642FD">
        <w:rPr>
          <w:b w:val="0"/>
        </w:rPr>
        <w:t>eight and follow the ho</w:t>
      </w:r>
      <w:r w:rsidR="00B81724">
        <w:rPr>
          <w:b w:val="0"/>
        </w:rPr>
        <w:t>rs</w:t>
      </w:r>
      <w:r w:rsidR="007642FD">
        <w:rPr>
          <w:b w:val="0"/>
        </w:rPr>
        <w:t>e</w:t>
      </w:r>
      <w:r w:rsidR="00B81724">
        <w:rPr>
          <w:b w:val="0"/>
        </w:rPr>
        <w:t xml:space="preserve"> moves from the game chess. The directions are as follows:</w:t>
      </w:r>
    </w:p>
    <w:p w14:paraId="5C2FDD8F" w14:textId="77777777" w:rsidR="00B81724" w:rsidRDefault="00B81724" w:rsidP="00B81724">
      <w:pPr>
        <w:ind w:left="3600"/>
      </w:pPr>
      <w:r w:rsidRPr="00B81724">
        <w:rPr>
          <w:noProof/>
          <w:lang w:val="bg-BG" w:eastAsia="bg-BG"/>
        </w:rPr>
        <w:drawing>
          <wp:inline distT="0" distB="0" distL="0" distR="0" wp14:anchorId="7EB886CC" wp14:editId="08182B56">
            <wp:extent cx="1626691" cy="1632585"/>
            <wp:effectExtent l="0" t="0" r="0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691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835" w14:textId="77777777"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A523D7">
        <w:t xml:space="preserve"> and decreasing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A523D7">
        <w:t>s the number of this row and each cell to the right on the same row is lesser with 1.</w:t>
      </w:r>
    </w:p>
    <w:p w14:paraId="2902FA41" w14:textId="3F8A59FC" w:rsidR="009C2E1E" w:rsidRDefault="009C2E1E" w:rsidP="009C2E1E">
      <w:pPr>
        <w:rPr>
          <w:lang w:val="bg-BG"/>
        </w:rPr>
      </w:pPr>
      <w:r>
        <w:t>Your task is to</w:t>
      </w:r>
      <w:r w:rsidR="00A523D7">
        <w:t xml:space="preserve"> find the sum that can be found,</w:t>
      </w:r>
      <w:r>
        <w:t xml:space="preserve">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="00A523D7">
        <w:rPr>
          <w:b/>
        </w:rPr>
        <w:t>Go go Horsy! Collected SUM</w:t>
      </w:r>
      <w:r w:rsidR="00A523D7" w:rsidRPr="00A523D7">
        <w:rPr>
          <w:b/>
        </w:rPr>
        <w:t xml:space="preserve"> weeds'</w:t>
      </w:r>
      <w:r>
        <w:t xml:space="preserve">", where </w:t>
      </w:r>
      <w:r w:rsidR="00A523D7">
        <w:t>SUM</w:t>
      </w:r>
      <w:r>
        <w:t xml:space="preserve"> is the </w:t>
      </w:r>
      <w:r w:rsidR="00A523D7">
        <w:t xml:space="preserve">collected </w:t>
      </w:r>
      <w:r>
        <w:t xml:space="preserve">sum. If you step on a </w:t>
      </w:r>
      <w:r w:rsidR="0005267E">
        <w:t>cell that</w:t>
      </w:r>
      <w:r>
        <w:t xml:space="preserve"> you have </w:t>
      </w:r>
      <w:r w:rsidRPr="008B38EA">
        <w:rPr>
          <w:b/>
        </w:rPr>
        <w:t>previously stepped in</w:t>
      </w:r>
      <w:r>
        <w:t xml:space="preserve"> – print "</w:t>
      </w:r>
      <w:r w:rsidR="00EF4F5F" w:rsidRPr="00EF4F5F">
        <w:rPr>
          <w:b/>
        </w:rPr>
        <w:t xml:space="preserve">Sadly the horse is doomed in </w:t>
      </w:r>
      <w:r w:rsidR="00EF4F5F">
        <w:rPr>
          <w:b/>
        </w:rPr>
        <w:t>JUMPS</w:t>
      </w:r>
      <w:r w:rsidR="00677A53">
        <w:rPr>
          <w:b/>
        </w:rPr>
        <w:t xml:space="preserve"> jumps</w:t>
      </w:r>
      <w:r w:rsidR="00EF4F5F">
        <w:t>"</w:t>
      </w:r>
      <w:r>
        <w:t xml:space="preserve"> where </w:t>
      </w:r>
      <w:r w:rsidR="00EF4F5F">
        <w:t>JUMPS</w:t>
      </w:r>
      <w:r>
        <w:t xml:space="preserve"> is the </w:t>
      </w:r>
      <w:r w:rsidR="00EF4F5F">
        <w:t>number of cells passed</w:t>
      </w:r>
      <w:r>
        <w:rPr>
          <w:lang w:val="bg-BG"/>
        </w:rPr>
        <w:t>.</w:t>
      </w:r>
    </w:p>
    <w:p w14:paraId="724750A6" w14:textId="3D646BFB" w:rsidR="009C2E1E" w:rsidRDefault="009C2E1E" w:rsidP="009C2E1E">
      <w:r>
        <w:t xml:space="preserve">You start always at </w:t>
      </w:r>
      <w:r w:rsidR="00EF4F5F">
        <w:t>bottom-right cell (row</w:t>
      </w:r>
      <w:r w:rsidR="00F910DE">
        <w:t>s</w:t>
      </w:r>
      <w:r w:rsidR="00EF4F5F">
        <w:t>-1, col</w:t>
      </w:r>
      <w:r w:rsidR="00F910DE">
        <w:t>s</w:t>
      </w:r>
      <w:bookmarkStart w:id="0" w:name="_GoBack"/>
      <w:bookmarkEnd w:id="0"/>
      <w:r w:rsidR="00EF4F5F">
        <w:t>-1).</w:t>
      </w:r>
    </w:p>
    <w:p w14:paraId="34EDE39F" w14:textId="77777777" w:rsidR="00277418" w:rsidRPr="009C2E1E" w:rsidRDefault="00277418" w:rsidP="009C2E1E">
      <w:r>
        <w:t>Create a function in JavaScript that solves this problem.</w:t>
      </w:r>
    </w:p>
    <w:p w14:paraId="25421338" w14:textId="77777777"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14:paraId="3ABEB72C" w14:textId="4B12E8B7" w:rsidR="0040151B" w:rsidRDefault="0040151B" w:rsidP="00D259BE">
      <w:pPr>
        <w:tabs>
          <w:tab w:val="left" w:pos="2355"/>
          <w:tab w:val="center" w:pos="5102"/>
        </w:tabs>
        <w:jc w:val="left"/>
      </w:pPr>
      <w:r>
        <w:tab/>
      </w:r>
      <w:r>
        <w:tab/>
      </w:r>
      <w:r w:rsidRPr="0040151B">
        <w:t>The</w:t>
      </w:r>
      <w:r w:rsidRPr="0040151B">
        <w:rPr>
          <w:b/>
        </w:rPr>
        <w:t xml:space="preserve"> </w:t>
      </w:r>
      <w:r w:rsidR="00D259BE">
        <w:rPr>
          <w:b/>
        </w:rPr>
        <w:t>sum s 1</w:t>
      </w:r>
      <w:r>
        <w:rPr>
          <w:b/>
        </w:rPr>
        <w:t xml:space="preserve">, </w:t>
      </w:r>
      <w:r w:rsidRPr="0040151B">
        <w:t>the ou</w:t>
      </w:r>
      <w:r>
        <w:t xml:space="preserve">tput should be: </w:t>
      </w:r>
      <w:r w:rsidRPr="0040151B">
        <w:rPr>
          <w:b/>
        </w:rPr>
        <w:t>"</w:t>
      </w:r>
      <w:r w:rsidR="00D259BE" w:rsidRPr="00D259BE">
        <w:rPr>
          <w:b/>
        </w:rPr>
        <w:t>Go go Horsy! Collected 1 weeds</w:t>
      </w:r>
      <w:r w:rsidRPr="0040151B">
        <w:rPr>
          <w:b/>
        </w:rPr>
        <w:t>"</w:t>
      </w:r>
    </w:p>
    <w:p w14:paraId="4185E7BA" w14:textId="463F4E52" w:rsidR="0040151B" w:rsidRDefault="00D259BE" w:rsidP="0040151B">
      <w:r w:rsidRPr="00D259BE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5B42C4C1" wp14:editId="0E351A49">
            <wp:simplePos x="0" y="0"/>
            <wp:positionH relativeFrom="margin">
              <wp:posOffset>609600</wp:posOffset>
            </wp:positionH>
            <wp:positionV relativeFrom="margin">
              <wp:posOffset>5454015</wp:posOffset>
            </wp:positionV>
            <wp:extent cx="5334000" cy="1371600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7B51E" w14:textId="77777777" w:rsidR="0040151B" w:rsidRDefault="0040151B" w:rsidP="0040151B"/>
    <w:p w14:paraId="2D8C24FA" w14:textId="77777777" w:rsidR="00277418" w:rsidRDefault="00277418" w:rsidP="0040151B">
      <w:pPr>
        <w:tabs>
          <w:tab w:val="left" w:pos="2355"/>
          <w:tab w:val="center" w:pos="5102"/>
        </w:tabs>
        <w:jc w:val="center"/>
      </w:pPr>
    </w:p>
    <w:p w14:paraId="0E4E523A" w14:textId="77777777" w:rsidR="003D79B2" w:rsidRDefault="003D79B2" w:rsidP="0040151B">
      <w:pPr>
        <w:tabs>
          <w:tab w:val="left" w:pos="2355"/>
          <w:tab w:val="center" w:pos="5102"/>
        </w:tabs>
        <w:jc w:val="center"/>
      </w:pPr>
      <w:r>
        <w:br/>
      </w:r>
    </w:p>
    <w:p w14:paraId="5CE3EA37" w14:textId="77777777" w:rsidR="003D79B2" w:rsidRDefault="003D79B2" w:rsidP="0040151B">
      <w:pPr>
        <w:tabs>
          <w:tab w:val="left" w:pos="2355"/>
          <w:tab w:val="center" w:pos="5102"/>
        </w:tabs>
        <w:jc w:val="center"/>
      </w:pPr>
    </w:p>
    <w:p w14:paraId="747365EE" w14:textId="39AAFFF3" w:rsidR="0040151B" w:rsidRPr="0040151B" w:rsidRDefault="003D79B2" w:rsidP="003D79B2">
      <w:pPr>
        <w:tabs>
          <w:tab w:val="left" w:pos="2355"/>
          <w:tab w:val="center" w:pos="5102"/>
        </w:tabs>
        <w:jc w:val="center"/>
      </w:pPr>
      <w:r>
        <w:br/>
        <w:t>Jumped</w:t>
      </w:r>
      <w:r w:rsidR="0040151B" w:rsidRPr="0040151B">
        <w:t xml:space="preserve"> on a </w:t>
      </w:r>
      <w:r w:rsidR="0040151B" w:rsidRPr="0040151B">
        <w:rPr>
          <w:b/>
        </w:rPr>
        <w:t>visited</w:t>
      </w:r>
      <w:r w:rsidR="0040151B" w:rsidRPr="0040151B">
        <w:t xml:space="preserve"> cell, the output should be: </w:t>
      </w:r>
      <w:r w:rsidR="0040151B" w:rsidRPr="0040151B">
        <w:rPr>
          <w:b/>
        </w:rPr>
        <w:t>"</w:t>
      </w:r>
      <w:r>
        <w:rPr>
          <w:b/>
        </w:rPr>
        <w:t xml:space="preserve">Sadly the horse is doomed in </w:t>
      </w:r>
      <w:r w:rsidR="008110B8">
        <w:rPr>
          <w:b/>
          <w:lang w:val="bg-BG"/>
        </w:rPr>
        <w:t>7</w:t>
      </w:r>
      <w:r>
        <w:rPr>
          <w:b/>
        </w:rPr>
        <w:t xml:space="preserve"> jumps</w:t>
      </w:r>
      <w:r w:rsidR="0040151B" w:rsidRPr="0040151B">
        <w:rPr>
          <w:b/>
        </w:rPr>
        <w:t>"</w:t>
      </w:r>
    </w:p>
    <w:p w14:paraId="0A1A56DF" w14:textId="5B393F06" w:rsidR="0040151B" w:rsidRDefault="00021ACC" w:rsidP="00D259BE">
      <w:pPr>
        <w:ind w:left="2880"/>
      </w:pPr>
      <w:r w:rsidRPr="00021ACC">
        <w:rPr>
          <w:noProof/>
          <w:lang w:val="bg-BG" w:eastAsia="bg-BG"/>
        </w:rPr>
        <w:drawing>
          <wp:inline distT="0" distB="0" distL="0" distR="0" wp14:anchorId="3E33A0EC" wp14:editId="1E64A622">
            <wp:extent cx="2486025" cy="159756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976" cy="16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D3F1" w14:textId="77777777" w:rsidR="00CF06DA" w:rsidRDefault="00CF06DA" w:rsidP="00CF06DA">
      <w:pPr>
        <w:pStyle w:val="Heading3"/>
      </w:pPr>
      <w:r w:rsidRPr="00A85EDE">
        <w:lastRenderedPageBreak/>
        <w:t>Input</w:t>
      </w:r>
    </w:p>
    <w:p w14:paraId="4B2EA1D6" w14:textId="77777777"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14:paraId="57036E0D" w14:textId="77777777"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14:paraId="39A1C45C" w14:textId="77777777"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14:paraId="0DF6DCE2" w14:textId="069D2FC2" w:rsidR="00CF06DA" w:rsidRPr="00552A9F" w:rsidRDefault="0040151B" w:rsidP="0040151B">
      <w:r>
        <w:t>The next R values in the input arguments will be exactly C directions</w:t>
      </w:r>
    </w:p>
    <w:p w14:paraId="52848D50" w14:textId="77777777" w:rsidR="00CF06DA" w:rsidRDefault="00CF06DA" w:rsidP="00CF06DA">
      <w:pPr>
        <w:pStyle w:val="Heading3"/>
      </w:pPr>
      <w:r w:rsidRPr="00A85EDE">
        <w:t>Output</w:t>
      </w:r>
    </w:p>
    <w:p w14:paraId="422E0D47" w14:textId="77777777" w:rsidR="009322B7" w:rsidRDefault="0040151B" w:rsidP="001667F7">
      <w:r>
        <w:t xml:space="preserve">Your function should return </w:t>
      </w:r>
      <w:r w:rsidR="00277418">
        <w:t>a single string:</w:t>
      </w:r>
    </w:p>
    <w:p w14:paraId="7BC0471D" w14:textId="79C50630"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</w:t>
      </w:r>
      <w:r w:rsidR="00B443A6">
        <w:rPr>
          <w:b/>
        </w:rPr>
        <w:t>Go go Horsy! Collected SUM weeds</w:t>
      </w:r>
      <w:r w:rsidRPr="00277418">
        <w:rPr>
          <w:b/>
        </w:rPr>
        <w:t>"</w:t>
      </w:r>
      <w:r>
        <w:t>, where sum is the sum of the visited cells</w:t>
      </w:r>
    </w:p>
    <w:p w14:paraId="1A751A13" w14:textId="7E3FACB6"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>"</w:t>
      </w:r>
      <w:r w:rsidR="00B443A6">
        <w:rPr>
          <w:b/>
        </w:rPr>
        <w:t>Sadly the horse is doomed in JUMPS jumps</w:t>
      </w:r>
      <w:r w:rsidRPr="00277418">
        <w:rPr>
          <w:b/>
        </w:rPr>
        <w:t>"</w:t>
      </w:r>
      <w:r>
        <w:t xml:space="preserve">, where </w:t>
      </w:r>
      <w:r w:rsidR="00B443A6">
        <w:t>JUMPS are the number of cells from the path of the horse</w:t>
      </w:r>
      <w:r w:rsidR="00754D63">
        <w:rPr>
          <w:lang w:val="bg-BG"/>
        </w:rPr>
        <w:t>.</w:t>
      </w:r>
    </w:p>
    <w:p w14:paraId="19760C2B" w14:textId="77777777" w:rsidR="00CF06DA" w:rsidRPr="00A85EDE" w:rsidRDefault="00CF06DA" w:rsidP="00CF06DA">
      <w:pPr>
        <w:pStyle w:val="Heading3"/>
      </w:pPr>
      <w:r w:rsidRPr="00A85EDE">
        <w:t>Constraints</w:t>
      </w:r>
    </w:p>
    <w:p w14:paraId="60BD891D" w14:textId="44537E96" w:rsidR="002D3C8C" w:rsidRPr="0040151B" w:rsidRDefault="001C532A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R</w:t>
      </w:r>
      <w:r w:rsidR="0040151B">
        <w:rPr>
          <w:b/>
        </w:rPr>
        <w:t xml:space="preserve"> will be between </w:t>
      </w:r>
      <w:r w:rsidR="00A95425">
        <w:rPr>
          <w:b/>
        </w:rPr>
        <w:t>3</w:t>
      </w:r>
      <w:r w:rsidR="0040151B">
        <w:rPr>
          <w:b/>
        </w:rPr>
        <w:t xml:space="preserve"> and </w:t>
      </w:r>
      <w:r w:rsidR="00A95425">
        <w:rPr>
          <w:b/>
        </w:rPr>
        <w:t>20</w:t>
      </w:r>
      <w:r w:rsidR="0040151B">
        <w:rPr>
          <w:b/>
        </w:rPr>
        <w:t>, inclusive</w:t>
      </w:r>
    </w:p>
    <w:p w14:paraId="6241FFEA" w14:textId="0034A97A" w:rsidR="0040151B" w:rsidRPr="00082D40" w:rsidRDefault="0040151B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C will be between </w:t>
      </w:r>
      <w:r w:rsidR="00A95425">
        <w:rPr>
          <w:b/>
        </w:rPr>
        <w:t>3</w:t>
      </w:r>
      <w:r>
        <w:rPr>
          <w:b/>
        </w:rPr>
        <w:t xml:space="preserve"> and 10</w:t>
      </w:r>
      <w:r w:rsidR="001C532A">
        <w:rPr>
          <w:b/>
        </w:rPr>
        <w:t>24</w:t>
      </w:r>
      <w:r>
        <w:rPr>
          <w:b/>
        </w:rPr>
        <w:t>, inclusive</w:t>
      </w:r>
    </w:p>
    <w:p w14:paraId="1903A0CE" w14:textId="77777777" w:rsidR="00CF06DA" w:rsidRPr="00552A9F" w:rsidRDefault="00CF06DA" w:rsidP="00B8172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14:paraId="3B3CCEC9" w14:textId="77777777"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14:paraId="26D5C798" w14:textId="77777777"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970"/>
        <w:gridCol w:w="4230"/>
      </w:tblGrid>
      <w:tr w:rsidR="00450D23" w:rsidRPr="00552A9F" w14:paraId="41AB1984" w14:textId="77777777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C23" w14:textId="77777777"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4438" w14:textId="77777777"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C23B" w14:textId="77777777" w:rsidR="00450D23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14:paraId="253B5FDB" w14:textId="77777777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9E26" w14:textId="1866218D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>rgs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=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14:paraId="10DFEAC1" w14:textId="2BC6CE10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14:paraId="793DA482" w14:textId="080CB24E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'54561',</w:t>
            </w:r>
          </w:p>
          <w:p w14:paraId="4CDD0A7C" w14:textId="0F80A8BB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'43328',</w:t>
            </w:r>
          </w:p>
          <w:p w14:paraId="56E8093E" w14:textId="066C33AC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'52388',</w:t>
            </w:r>
          </w:p>
          <w:p w14:paraId="6AD23D5F" w14:textId="7ED03541" w:rsidR="00277418" w:rsidRPr="006E3BBF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 xml:space="preserve">];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4D71" w14:textId="0C27F51B" w:rsidR="00450D23" w:rsidRPr="00931142" w:rsidRDefault="003D79B2" w:rsidP="003D79B2">
            <w:pPr>
              <w:tabs>
                <w:tab w:val="center" w:pos="935"/>
              </w:tabs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 go Horsy! Collected 1 weeds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9922" w14:textId="77777777"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14:paraId="71D9185E" w14:textId="77777777"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900"/>
        <w:gridCol w:w="4230"/>
      </w:tblGrid>
      <w:tr w:rsidR="009C7AA7" w:rsidRPr="00552A9F" w14:paraId="6756E37C" w14:textId="77777777" w:rsidTr="00B81724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B6C0" w14:textId="77777777"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AD1C" w14:textId="77777777"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B7FA" w14:textId="77777777" w:rsidR="009C7AA7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14:paraId="7D1891C7" w14:textId="77777777" w:rsidTr="007642FD">
        <w:trPr>
          <w:trHeight w:val="1342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F64E" w14:textId="7C4851A4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args =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14:paraId="310A0CF7" w14:textId="74D89793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14:paraId="69A038AB" w14:textId="7512CCDA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'54361',</w:t>
            </w:r>
          </w:p>
          <w:p w14:paraId="42AAE943" w14:textId="3EFB2DD7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'43326',</w:t>
            </w:r>
          </w:p>
          <w:p w14:paraId="31C393D2" w14:textId="468F1498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</w:t>
            </w:r>
            <w:r w:rsidR="001A6567">
              <w:rPr>
                <w:rFonts w:ascii="Consolas" w:hAnsi="Consolas" w:cs="Consolas"/>
                <w:sz w:val="25"/>
                <w:szCs w:val="25"/>
                <w:lang w:val="bg-BG"/>
              </w:rPr>
              <w:t>1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88',</w:t>
            </w:r>
          </w:p>
          <w:p w14:paraId="6FC5EF83" w14:textId="370AA905" w:rsidR="00277418" w:rsidRPr="00183799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];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6CB8" w14:textId="017D18EA" w:rsidR="009C7AA7" w:rsidRPr="003D79B2" w:rsidRDefault="003D79B2" w:rsidP="00BD030A">
            <w:pPr>
              <w:jc w:val="left"/>
              <w:rPr>
                <w:rFonts w:ascii="Consolas" w:hAnsi="Consolas" w:cs="Consolas"/>
              </w:rPr>
            </w:pPr>
            <w:r w:rsidRPr="003D79B2">
              <w:rPr>
                <w:rFonts w:ascii="Consolas" w:hAnsi="Consolas" w:cs="Consolas"/>
                <w:noProof/>
              </w:rPr>
              <w:t xml:space="preserve">Sadly the horse is doomed in </w:t>
            </w:r>
            <w:r w:rsidR="00754D63">
              <w:rPr>
                <w:rFonts w:ascii="Consolas" w:hAnsi="Consolas" w:cs="Consolas"/>
                <w:noProof/>
                <w:lang w:val="bg-BG"/>
              </w:rPr>
              <w:t>7</w:t>
            </w:r>
            <w:r w:rsidRPr="003D79B2">
              <w:rPr>
                <w:rFonts w:ascii="Consolas" w:hAnsi="Consolas" w:cs="Consolas"/>
                <w:noProof/>
              </w:rPr>
              <w:t xml:space="preserve"> jumps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32D4" w14:textId="77777777"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14:paraId="329D8A4A" w14:textId="77777777" w:rsidR="00183799" w:rsidRDefault="00183799" w:rsidP="00ED3504"/>
    <w:p w14:paraId="60CEF5CC" w14:textId="77777777"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5770F" w14:textId="77777777" w:rsidR="00E82E8E" w:rsidRDefault="00E82E8E">
      <w:r>
        <w:separator/>
      </w:r>
    </w:p>
  </w:endnote>
  <w:endnote w:type="continuationSeparator" w:id="0">
    <w:p w14:paraId="73C26D88" w14:textId="77777777" w:rsidR="00E82E8E" w:rsidRDefault="00E8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14204" w14:textId="77777777" w:rsidR="00082D40" w:rsidRPr="000E532F" w:rsidRDefault="00082D4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082D40" w:rsidRPr="00F44305" w14:paraId="1F277A79" w14:textId="77777777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14:paraId="667E87AA" w14:textId="77777777" w:rsidR="00082D40" w:rsidRPr="00F44305" w:rsidRDefault="00082D4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082D40" w:rsidRPr="0017625F" w14:paraId="7FE10DDF" w14:textId="77777777" w:rsidTr="00A97129">
      <w:trPr>
        <w:trHeight w:val="56"/>
      </w:trPr>
      <w:tc>
        <w:tcPr>
          <w:tcW w:w="3119" w:type="dxa"/>
          <w:vAlign w:val="center"/>
        </w:tcPr>
        <w:p w14:paraId="48923525" w14:textId="77777777" w:rsidR="00082D40" w:rsidRPr="008B0C41" w:rsidRDefault="00082D40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14:paraId="2C0DA755" w14:textId="77777777" w:rsidR="00082D40" w:rsidRPr="000E532F" w:rsidRDefault="00082D4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910DE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F910DE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14:paraId="22D92805" w14:textId="77777777" w:rsidR="00082D40" w:rsidRPr="008758B8" w:rsidRDefault="00E82E8E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082D40" w:rsidRPr="008758B8">
              <w:rPr>
                <w:rStyle w:val="Hyperlink"/>
                <w:noProof/>
              </w:rPr>
              <w:t>facebook.com/TelerikAcademy</w:t>
            </w:r>
          </w:hyperlink>
          <w:r w:rsidR="00082D40">
            <w:rPr>
              <w:b/>
              <w:noProof/>
              <w:szCs w:val="22"/>
            </w:rPr>
            <w:t xml:space="preserve"> </w:t>
          </w:r>
        </w:p>
      </w:tc>
    </w:tr>
  </w:tbl>
  <w:p w14:paraId="77DE1DD8" w14:textId="77777777" w:rsidR="00082D40" w:rsidRPr="000E532F" w:rsidRDefault="00082D4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040A0" w14:textId="77777777" w:rsidR="00E82E8E" w:rsidRDefault="00E82E8E">
      <w:r>
        <w:separator/>
      </w:r>
    </w:p>
  </w:footnote>
  <w:footnote w:type="continuationSeparator" w:id="0">
    <w:p w14:paraId="6CEAD118" w14:textId="77777777" w:rsidR="00E82E8E" w:rsidRDefault="00E82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082D40" w:rsidRPr="0017625F" w14:paraId="21CBB923" w14:textId="77777777" w:rsidTr="008758B8">
      <w:trPr>
        <w:trHeight w:val="675"/>
      </w:trPr>
      <w:tc>
        <w:tcPr>
          <w:tcW w:w="2547" w:type="dxa"/>
        </w:tcPr>
        <w:p w14:paraId="6F385A65" w14:textId="77777777" w:rsidR="00082D40" w:rsidRPr="0017625F" w:rsidRDefault="00082D4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 wp14:anchorId="6B5CFB17" wp14:editId="691988AE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14:paraId="5FF0BE6A" w14:textId="77777777" w:rsidR="00082D40" w:rsidRPr="008B0C41" w:rsidRDefault="00082D40" w:rsidP="00A9626F">
          <w:pPr>
            <w:pStyle w:val="Header"/>
            <w:spacing w:before="60" w:line="240" w:lineRule="exact"/>
          </w:pPr>
          <w:r>
            <w:t xml:space="preserve">31, Alexander Malinov Blvd,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14:paraId="31C5CDBD" w14:textId="77777777" w:rsidR="00082D40" w:rsidRDefault="00E82E8E" w:rsidP="008758B8">
          <w:pPr>
            <w:pStyle w:val="Header"/>
            <w:spacing w:line="240" w:lineRule="exact"/>
          </w:pPr>
          <w:hyperlink r:id="rId3" w:history="1">
            <w:r w:rsidR="00082D40" w:rsidRPr="000F28D1">
              <w:rPr>
                <w:rStyle w:val="Hyperlink"/>
              </w:rPr>
              <w:t>academy.telerik.com</w:t>
            </w:r>
          </w:hyperlink>
          <w:r w:rsidR="00082D40">
            <w:t xml:space="preserve"> </w:t>
          </w:r>
        </w:p>
        <w:p w14:paraId="0C728E5A" w14:textId="77777777" w:rsidR="00082D40" w:rsidRPr="008758B8" w:rsidRDefault="00082D40" w:rsidP="008758B8">
          <w:pPr>
            <w:pStyle w:val="Header"/>
            <w:spacing w:line="240" w:lineRule="exact"/>
          </w:pPr>
        </w:p>
      </w:tc>
    </w:tr>
    <w:tr w:rsidR="00082D40" w:rsidRPr="0017625F" w14:paraId="1319A873" w14:textId="77777777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14:paraId="1F8A2E29" w14:textId="77777777" w:rsidR="00082D40" w:rsidRPr="0017625F" w:rsidRDefault="00082D40">
          <w:pPr>
            <w:pStyle w:val="Header"/>
            <w:rPr>
              <w:sz w:val="8"/>
              <w:szCs w:val="8"/>
            </w:rPr>
          </w:pPr>
        </w:p>
      </w:tc>
    </w:tr>
  </w:tbl>
  <w:p w14:paraId="5A5FF72D" w14:textId="77777777" w:rsidR="00082D40" w:rsidRPr="000E532F" w:rsidRDefault="00082D4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5431"/>
    <w:rsid w:val="0001777B"/>
    <w:rsid w:val="00021ACC"/>
    <w:rsid w:val="00024338"/>
    <w:rsid w:val="00027702"/>
    <w:rsid w:val="000328DF"/>
    <w:rsid w:val="00034946"/>
    <w:rsid w:val="0003509E"/>
    <w:rsid w:val="00044ABF"/>
    <w:rsid w:val="00051A0F"/>
    <w:rsid w:val="00051ABB"/>
    <w:rsid w:val="0005267E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0909"/>
    <w:rsid w:val="0008129A"/>
    <w:rsid w:val="00082A88"/>
    <w:rsid w:val="00082D40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1522"/>
    <w:rsid w:val="000B4A63"/>
    <w:rsid w:val="000D04DC"/>
    <w:rsid w:val="000D0A71"/>
    <w:rsid w:val="000D1BD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A6567"/>
    <w:rsid w:val="001B00CA"/>
    <w:rsid w:val="001B2BBA"/>
    <w:rsid w:val="001B3015"/>
    <w:rsid w:val="001C532A"/>
    <w:rsid w:val="001C6B8B"/>
    <w:rsid w:val="001D4345"/>
    <w:rsid w:val="001E177B"/>
    <w:rsid w:val="001E23D1"/>
    <w:rsid w:val="001F05DF"/>
    <w:rsid w:val="001F4295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1D24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E76EB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30E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D79B2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36056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A6A2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0680A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77A53"/>
    <w:rsid w:val="006801B3"/>
    <w:rsid w:val="006810D8"/>
    <w:rsid w:val="006864FB"/>
    <w:rsid w:val="00686E57"/>
    <w:rsid w:val="00690288"/>
    <w:rsid w:val="006A7D51"/>
    <w:rsid w:val="006B01AC"/>
    <w:rsid w:val="006B13C8"/>
    <w:rsid w:val="006B49A5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54D63"/>
    <w:rsid w:val="00760400"/>
    <w:rsid w:val="007607A4"/>
    <w:rsid w:val="007642FD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10B8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2F18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025"/>
    <w:rsid w:val="00A12313"/>
    <w:rsid w:val="00A15463"/>
    <w:rsid w:val="00A271AE"/>
    <w:rsid w:val="00A32CF0"/>
    <w:rsid w:val="00A42AFC"/>
    <w:rsid w:val="00A45C57"/>
    <w:rsid w:val="00A523D7"/>
    <w:rsid w:val="00A66D6C"/>
    <w:rsid w:val="00A72A5F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5425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443A6"/>
    <w:rsid w:val="00B50083"/>
    <w:rsid w:val="00B55646"/>
    <w:rsid w:val="00B61E6F"/>
    <w:rsid w:val="00B65A45"/>
    <w:rsid w:val="00B65F4B"/>
    <w:rsid w:val="00B66FBF"/>
    <w:rsid w:val="00B72C41"/>
    <w:rsid w:val="00B73A88"/>
    <w:rsid w:val="00B8107E"/>
    <w:rsid w:val="00B81724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030A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5DA5"/>
    <w:rsid w:val="00D164DC"/>
    <w:rsid w:val="00D250F6"/>
    <w:rsid w:val="00D25231"/>
    <w:rsid w:val="00D259BE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1F0C"/>
    <w:rsid w:val="00D73A9B"/>
    <w:rsid w:val="00D73E22"/>
    <w:rsid w:val="00D75DB1"/>
    <w:rsid w:val="00D76346"/>
    <w:rsid w:val="00D840B7"/>
    <w:rsid w:val="00D84865"/>
    <w:rsid w:val="00D86395"/>
    <w:rsid w:val="00DA0AD2"/>
    <w:rsid w:val="00DA1077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57B6F"/>
    <w:rsid w:val="00E61398"/>
    <w:rsid w:val="00E62A7E"/>
    <w:rsid w:val="00E647DC"/>
    <w:rsid w:val="00E74F2F"/>
    <w:rsid w:val="00E82E8E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4F5F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10DE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9D8553"/>
  <w15:docId w15:val="{E3DA7D58-3408-4194-9AE1-2EFBBED7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2E413-9EA4-4D9F-BE40-C14EAF22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389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2186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Stoyan</cp:lastModifiedBy>
  <cp:revision>195</cp:revision>
  <cp:lastPrinted>2014-05-20T08:19:00Z</cp:lastPrinted>
  <dcterms:created xsi:type="dcterms:W3CDTF">2013-09-12T16:06:00Z</dcterms:created>
  <dcterms:modified xsi:type="dcterms:W3CDTF">2015-06-10T09:53:00Z</dcterms:modified>
</cp:coreProperties>
</file>